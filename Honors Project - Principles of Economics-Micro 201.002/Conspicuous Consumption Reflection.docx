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876CA" w14:textId="503820D4" w:rsidR="00363F05" w:rsidRPr="007E1E07" w:rsidRDefault="00363F05" w:rsidP="00C53F41">
      <w:pPr>
        <w:ind w:firstLine="0"/>
        <w:rPr>
          <w:rFonts w:asciiTheme="majorHAnsi" w:hAnsiTheme="majorHAnsi" w:cstheme="majorHAnsi"/>
          <w:lang w:eastAsia="en-US"/>
        </w:rPr>
      </w:pPr>
      <w:r w:rsidRPr="007E1E07">
        <w:rPr>
          <w:rFonts w:asciiTheme="majorHAnsi" w:hAnsiTheme="majorHAnsi" w:cstheme="majorHAnsi"/>
          <w:lang w:eastAsia="en-US"/>
        </w:rPr>
        <w:t>George W. Pappas</w:t>
      </w:r>
    </w:p>
    <w:p w14:paraId="0D920F5C" w14:textId="2796A777" w:rsidR="00363F05" w:rsidRPr="007E1E07" w:rsidRDefault="00363F05" w:rsidP="00C53F41">
      <w:pPr>
        <w:ind w:firstLine="0"/>
        <w:rPr>
          <w:rFonts w:asciiTheme="majorHAnsi" w:hAnsiTheme="majorHAnsi" w:cstheme="majorHAnsi"/>
          <w:lang w:eastAsia="en-US"/>
        </w:rPr>
      </w:pPr>
      <w:r w:rsidRPr="007E1E07">
        <w:rPr>
          <w:rFonts w:asciiTheme="majorHAnsi" w:hAnsiTheme="majorHAnsi" w:cstheme="majorHAnsi"/>
          <w:lang w:eastAsia="en-US"/>
        </w:rPr>
        <w:t>Economics-Micro 201.002</w:t>
      </w:r>
    </w:p>
    <w:p w14:paraId="59A33DBF" w14:textId="6CCAF464" w:rsidR="00363F05" w:rsidRPr="007E1E07" w:rsidRDefault="006A4789" w:rsidP="00C53F41">
      <w:pPr>
        <w:pStyle w:val="Title2"/>
        <w:jc w:val="left"/>
        <w:rPr>
          <w:rFonts w:asciiTheme="majorHAnsi" w:hAnsiTheme="majorHAnsi" w:cstheme="majorHAnsi"/>
        </w:rPr>
      </w:pPr>
      <w:r w:rsidRPr="007E1E07">
        <w:rPr>
          <w:rFonts w:asciiTheme="majorHAnsi" w:hAnsiTheme="majorHAnsi" w:cstheme="majorHAnsi"/>
        </w:rPr>
        <w:t>Honors Project</w:t>
      </w:r>
      <w:r w:rsidRPr="007E1E07">
        <w:rPr>
          <w:rFonts w:asciiTheme="majorHAnsi" w:hAnsiTheme="majorHAnsi" w:cstheme="majorHAnsi"/>
        </w:rPr>
        <w:t>: “</w:t>
      </w:r>
      <w:r w:rsidR="00363F05" w:rsidRPr="007E1E07">
        <w:rPr>
          <w:rFonts w:asciiTheme="majorHAnsi" w:hAnsiTheme="majorHAnsi" w:cstheme="majorHAnsi"/>
          <w:lang w:eastAsia="en-US"/>
        </w:rPr>
        <w:t>Conspicuous Consumption</w:t>
      </w:r>
      <w:r w:rsidRPr="007E1E07">
        <w:rPr>
          <w:rFonts w:asciiTheme="majorHAnsi" w:hAnsiTheme="majorHAnsi" w:cstheme="majorHAnsi"/>
          <w:lang w:eastAsia="en-US"/>
        </w:rPr>
        <w:t>”</w:t>
      </w:r>
    </w:p>
    <w:p w14:paraId="38A337BF" w14:textId="7B4FB57C" w:rsidR="005319BD" w:rsidRPr="007E1E07" w:rsidRDefault="005319BD" w:rsidP="00C53F41">
      <w:pPr>
        <w:ind w:firstLine="0"/>
        <w:jc w:val="center"/>
        <w:rPr>
          <w:rFonts w:asciiTheme="majorHAnsi" w:hAnsiTheme="majorHAnsi" w:cstheme="majorHAnsi"/>
          <w:lang w:eastAsia="en-US"/>
        </w:rPr>
      </w:pPr>
      <w:r w:rsidRPr="007E1E07">
        <w:rPr>
          <w:rFonts w:asciiTheme="majorHAnsi" w:hAnsiTheme="majorHAnsi" w:cstheme="majorHAnsi"/>
          <w:lang w:eastAsia="en-US"/>
        </w:rPr>
        <w:t>Conspicuous Consumption</w:t>
      </w:r>
      <w:r w:rsidR="00363F05" w:rsidRPr="007E1E07">
        <w:rPr>
          <w:rFonts w:asciiTheme="majorHAnsi" w:hAnsiTheme="majorHAnsi" w:cstheme="majorHAnsi"/>
          <w:lang w:eastAsia="en-US"/>
        </w:rPr>
        <w:t xml:space="preserve"> Report</w:t>
      </w:r>
    </w:p>
    <w:p w14:paraId="7EF01A78" w14:textId="01A810EE" w:rsidR="00DA0853" w:rsidRPr="007E1E07" w:rsidRDefault="005319BD" w:rsidP="007E1E07">
      <w:pPr>
        <w:rPr>
          <w:rFonts w:asciiTheme="majorHAnsi" w:hAnsiTheme="majorHAnsi" w:cstheme="majorHAnsi"/>
        </w:rPr>
      </w:pPr>
      <w:r w:rsidRPr="007E1E07">
        <w:rPr>
          <w:rFonts w:asciiTheme="majorHAnsi" w:hAnsiTheme="majorHAnsi" w:cstheme="majorHAnsi"/>
        </w:rPr>
        <w:t xml:space="preserve">For my economics honors essay, I took on the task of </w:t>
      </w:r>
      <w:r w:rsidR="005646FA" w:rsidRPr="007E1E07">
        <w:rPr>
          <w:rFonts w:asciiTheme="majorHAnsi" w:hAnsiTheme="majorHAnsi" w:cstheme="majorHAnsi"/>
        </w:rPr>
        <w:t>explain</w:t>
      </w:r>
      <w:r w:rsidR="00F03714" w:rsidRPr="007E1E07">
        <w:rPr>
          <w:rFonts w:asciiTheme="majorHAnsi" w:hAnsiTheme="majorHAnsi" w:cstheme="majorHAnsi"/>
        </w:rPr>
        <w:t>ing</w:t>
      </w:r>
      <w:r w:rsidR="005646FA" w:rsidRPr="007E1E07">
        <w:rPr>
          <w:rFonts w:asciiTheme="majorHAnsi" w:hAnsiTheme="majorHAnsi" w:cstheme="majorHAnsi"/>
        </w:rPr>
        <w:t xml:space="preserve"> what a Hypercar is and</w:t>
      </w:r>
      <w:r w:rsidR="00F03714" w:rsidRPr="007E1E07">
        <w:rPr>
          <w:rFonts w:asciiTheme="majorHAnsi" w:hAnsiTheme="majorHAnsi" w:cstheme="majorHAnsi"/>
        </w:rPr>
        <w:t xml:space="preserve"> </w:t>
      </w:r>
      <w:r w:rsidR="007C1AA4" w:rsidRPr="007E1E07">
        <w:rPr>
          <w:rFonts w:asciiTheme="majorHAnsi" w:hAnsiTheme="majorHAnsi" w:cstheme="majorHAnsi"/>
        </w:rPr>
        <w:t>how they are different from supercars</w:t>
      </w:r>
      <w:r w:rsidR="005646FA" w:rsidRPr="007E1E07">
        <w:rPr>
          <w:rFonts w:asciiTheme="majorHAnsi" w:hAnsiTheme="majorHAnsi" w:cstheme="majorHAnsi"/>
        </w:rPr>
        <w:t>.</w:t>
      </w:r>
      <w:r w:rsidR="00F03714" w:rsidRPr="007E1E07">
        <w:rPr>
          <w:rFonts w:asciiTheme="majorHAnsi" w:hAnsiTheme="majorHAnsi" w:cstheme="majorHAnsi"/>
        </w:rPr>
        <w:t xml:space="preserve"> </w:t>
      </w:r>
      <w:r w:rsidR="00C82422" w:rsidRPr="007E1E07">
        <w:rPr>
          <w:rFonts w:asciiTheme="majorHAnsi" w:hAnsiTheme="majorHAnsi" w:cstheme="majorHAnsi"/>
        </w:rPr>
        <w:t>I learned and talked about the</w:t>
      </w:r>
      <w:r w:rsidR="00F03714" w:rsidRPr="007E1E07">
        <w:rPr>
          <w:rFonts w:asciiTheme="majorHAnsi" w:hAnsiTheme="majorHAnsi" w:cstheme="majorHAnsi"/>
        </w:rPr>
        <w:t xml:space="preserve"> most well-known examples of Hypercars</w:t>
      </w:r>
      <w:r w:rsidR="00C82422" w:rsidRPr="007E1E07">
        <w:rPr>
          <w:rFonts w:asciiTheme="majorHAnsi" w:hAnsiTheme="majorHAnsi" w:cstheme="majorHAnsi"/>
        </w:rPr>
        <w:t>; companies like</w:t>
      </w:r>
      <w:r w:rsidR="00F03714" w:rsidRPr="007E1E07">
        <w:rPr>
          <w:rFonts w:asciiTheme="majorHAnsi" w:hAnsiTheme="majorHAnsi" w:cstheme="majorHAnsi"/>
        </w:rPr>
        <w:t xml:space="preserve"> Porsche</w:t>
      </w:r>
      <w:r w:rsidRPr="007E1E07">
        <w:rPr>
          <w:rFonts w:asciiTheme="majorHAnsi" w:hAnsiTheme="majorHAnsi" w:cstheme="majorHAnsi"/>
        </w:rPr>
        <w:t xml:space="preserve"> (918 Spider)</w:t>
      </w:r>
      <w:r w:rsidR="00F03714" w:rsidRPr="007E1E07">
        <w:rPr>
          <w:rFonts w:asciiTheme="majorHAnsi" w:hAnsiTheme="majorHAnsi" w:cstheme="majorHAnsi"/>
        </w:rPr>
        <w:t>, Koenigsegg</w:t>
      </w:r>
      <w:r w:rsidRPr="007E1E07">
        <w:rPr>
          <w:rFonts w:asciiTheme="majorHAnsi" w:hAnsiTheme="majorHAnsi" w:cstheme="majorHAnsi"/>
        </w:rPr>
        <w:t xml:space="preserve"> (One:1)</w:t>
      </w:r>
      <w:r w:rsidR="00F03714" w:rsidRPr="007E1E07">
        <w:rPr>
          <w:rFonts w:asciiTheme="majorHAnsi" w:hAnsiTheme="majorHAnsi" w:cstheme="majorHAnsi"/>
        </w:rPr>
        <w:t>, Ferrari</w:t>
      </w:r>
      <w:r w:rsidRPr="007E1E07">
        <w:rPr>
          <w:rFonts w:asciiTheme="majorHAnsi" w:hAnsiTheme="majorHAnsi" w:cstheme="majorHAnsi"/>
        </w:rPr>
        <w:t xml:space="preserve"> (LaFerrari)</w:t>
      </w:r>
      <w:r w:rsidR="00F03714" w:rsidRPr="007E1E07">
        <w:rPr>
          <w:rFonts w:asciiTheme="majorHAnsi" w:hAnsiTheme="majorHAnsi" w:cstheme="majorHAnsi"/>
        </w:rPr>
        <w:t>, and McLaren</w:t>
      </w:r>
      <w:r w:rsidRPr="007E1E07">
        <w:rPr>
          <w:rFonts w:asciiTheme="majorHAnsi" w:hAnsiTheme="majorHAnsi" w:cstheme="majorHAnsi"/>
        </w:rPr>
        <w:t xml:space="preserve"> (P1)</w:t>
      </w:r>
      <w:r w:rsidR="00C82422" w:rsidRPr="007E1E07">
        <w:rPr>
          <w:rFonts w:asciiTheme="majorHAnsi" w:hAnsiTheme="majorHAnsi" w:cstheme="majorHAnsi"/>
        </w:rPr>
        <w:t xml:space="preserve"> were all researched and</w:t>
      </w:r>
      <w:r w:rsidR="007C1AA4" w:rsidRPr="007E1E07">
        <w:rPr>
          <w:rFonts w:asciiTheme="majorHAnsi" w:hAnsiTheme="majorHAnsi" w:cstheme="majorHAnsi"/>
        </w:rPr>
        <w:t xml:space="preserve"> described in the paper.</w:t>
      </w:r>
      <w:r w:rsidRPr="007E1E07">
        <w:rPr>
          <w:rFonts w:asciiTheme="majorHAnsi" w:hAnsiTheme="majorHAnsi" w:cstheme="majorHAnsi"/>
        </w:rPr>
        <w:t xml:space="preserve"> </w:t>
      </w:r>
      <w:r w:rsidR="00DA0853" w:rsidRPr="007E1E07">
        <w:rPr>
          <w:rFonts w:asciiTheme="majorHAnsi" w:hAnsiTheme="majorHAnsi" w:cstheme="majorHAnsi"/>
        </w:rPr>
        <w:t xml:space="preserve">From there I talked about </w:t>
      </w:r>
      <w:r w:rsidR="00DA0853" w:rsidRPr="007E1E07">
        <w:rPr>
          <w:rFonts w:asciiTheme="majorHAnsi" w:hAnsiTheme="majorHAnsi" w:cstheme="majorHAnsi"/>
        </w:rPr>
        <w:t>everything from the cost of the car to what kind of time the car and achieve on a race track.</w:t>
      </w:r>
      <w:r w:rsidR="00DA0853" w:rsidRPr="007E1E07">
        <w:rPr>
          <w:rFonts w:asciiTheme="majorHAnsi" w:hAnsiTheme="majorHAnsi" w:cstheme="majorHAnsi"/>
        </w:rPr>
        <w:t xml:space="preserve"> </w:t>
      </w:r>
      <w:r w:rsidRPr="007E1E07">
        <w:rPr>
          <w:rFonts w:asciiTheme="majorHAnsi" w:hAnsiTheme="majorHAnsi" w:cstheme="majorHAnsi"/>
        </w:rPr>
        <w:t xml:space="preserve">I then </w:t>
      </w:r>
      <w:r w:rsidR="00991B1D" w:rsidRPr="007E1E07">
        <w:rPr>
          <w:rFonts w:asciiTheme="majorHAnsi" w:hAnsiTheme="majorHAnsi" w:cstheme="majorHAnsi"/>
        </w:rPr>
        <w:t>took</w:t>
      </w:r>
      <w:r w:rsidRPr="007E1E07">
        <w:rPr>
          <w:rFonts w:asciiTheme="majorHAnsi" w:hAnsiTheme="majorHAnsi" w:cstheme="majorHAnsi"/>
        </w:rPr>
        <w:t xml:space="preserve"> on the point of view as an automobile enthusiast and explain</w:t>
      </w:r>
      <w:r w:rsidR="00991B1D" w:rsidRPr="007E1E07">
        <w:rPr>
          <w:rFonts w:asciiTheme="majorHAnsi" w:hAnsiTheme="majorHAnsi" w:cstheme="majorHAnsi"/>
        </w:rPr>
        <w:t>ed</w:t>
      </w:r>
      <w:r w:rsidRPr="007E1E07">
        <w:rPr>
          <w:rFonts w:asciiTheme="majorHAnsi" w:hAnsiTheme="majorHAnsi" w:cstheme="majorHAnsi"/>
        </w:rPr>
        <w:t xml:space="preserve"> why the </w:t>
      </w:r>
      <w:r w:rsidR="00991B1D" w:rsidRPr="007E1E07">
        <w:rPr>
          <w:rFonts w:asciiTheme="majorHAnsi" w:hAnsiTheme="majorHAnsi" w:cstheme="majorHAnsi"/>
        </w:rPr>
        <w:t xml:space="preserve">Hypercar and automobile matter. I then did research and learned about </w:t>
      </w:r>
      <w:r w:rsidR="00991B1D" w:rsidRPr="007E1E07">
        <w:rPr>
          <w:rFonts w:asciiTheme="majorHAnsi" w:hAnsiTheme="majorHAnsi" w:cstheme="majorHAnsi"/>
        </w:rPr>
        <w:t>how million dollar Hypercars are advertised.</w:t>
      </w:r>
      <w:r w:rsidR="00991B1D" w:rsidRPr="007E1E07">
        <w:rPr>
          <w:rFonts w:asciiTheme="majorHAnsi" w:hAnsiTheme="majorHAnsi" w:cstheme="majorHAnsi"/>
        </w:rPr>
        <w:t xml:space="preserve"> </w:t>
      </w:r>
      <w:r w:rsidRPr="007E1E07">
        <w:rPr>
          <w:rFonts w:asciiTheme="majorHAnsi" w:hAnsiTheme="majorHAnsi" w:cstheme="majorHAnsi"/>
        </w:rPr>
        <w:t xml:space="preserve">The paper </w:t>
      </w:r>
      <w:r w:rsidR="00991B1D" w:rsidRPr="007E1E07">
        <w:rPr>
          <w:rFonts w:asciiTheme="majorHAnsi" w:hAnsiTheme="majorHAnsi" w:cstheme="majorHAnsi"/>
        </w:rPr>
        <w:t xml:space="preserve">then </w:t>
      </w:r>
      <w:r w:rsidRPr="007E1E07">
        <w:rPr>
          <w:rFonts w:asciiTheme="majorHAnsi" w:hAnsiTheme="majorHAnsi" w:cstheme="majorHAnsi"/>
        </w:rPr>
        <w:t>explains how</w:t>
      </w:r>
      <w:r w:rsidR="007C1AA4" w:rsidRPr="007E1E07">
        <w:rPr>
          <w:rFonts w:asciiTheme="majorHAnsi" w:hAnsiTheme="majorHAnsi" w:cstheme="majorHAnsi"/>
        </w:rPr>
        <w:t xml:space="preserve"> Hypercars</w:t>
      </w:r>
      <w:r w:rsidRPr="007E1E07">
        <w:rPr>
          <w:rFonts w:asciiTheme="majorHAnsi" w:hAnsiTheme="majorHAnsi" w:cstheme="majorHAnsi"/>
        </w:rPr>
        <w:t xml:space="preserve"> and supercars</w:t>
      </w:r>
      <w:r w:rsidR="007C1AA4" w:rsidRPr="007E1E07">
        <w:rPr>
          <w:rFonts w:asciiTheme="majorHAnsi" w:hAnsiTheme="majorHAnsi" w:cstheme="majorHAnsi"/>
        </w:rPr>
        <w:t xml:space="preserve"> are advertised at the international Geneva Motor Show; this is also where</w:t>
      </w:r>
      <w:r w:rsidR="00991B1D" w:rsidRPr="007E1E07">
        <w:rPr>
          <w:rFonts w:asciiTheme="majorHAnsi" w:hAnsiTheme="majorHAnsi" w:cstheme="majorHAnsi"/>
        </w:rPr>
        <w:t xml:space="preserve"> many of the Hypercars are sold</w:t>
      </w:r>
      <w:r w:rsidR="007C1AA4" w:rsidRPr="007E1E07">
        <w:rPr>
          <w:rFonts w:asciiTheme="majorHAnsi" w:hAnsiTheme="majorHAnsi" w:cstheme="majorHAnsi"/>
        </w:rPr>
        <w:t xml:space="preserve"> site on seen.</w:t>
      </w:r>
      <w:r w:rsidR="00DA0853" w:rsidRPr="007E1E07">
        <w:rPr>
          <w:rFonts w:asciiTheme="majorHAnsi" w:hAnsiTheme="majorHAnsi" w:cstheme="majorHAnsi"/>
        </w:rPr>
        <w:t xml:space="preserve"> This lead me to research and learn about</w:t>
      </w:r>
      <w:r w:rsidR="00C35F39" w:rsidRPr="007E1E07">
        <w:rPr>
          <w:rFonts w:asciiTheme="majorHAnsi" w:hAnsiTheme="majorHAnsi" w:cstheme="majorHAnsi"/>
        </w:rPr>
        <w:t xml:space="preserve"> </w:t>
      </w:r>
      <w:r w:rsidRPr="007E1E07">
        <w:rPr>
          <w:rFonts w:asciiTheme="majorHAnsi" w:hAnsiTheme="majorHAnsi" w:cstheme="majorHAnsi"/>
        </w:rPr>
        <w:t>“Revenue and Profits in the Hypercar Industry;”</w:t>
      </w:r>
      <w:r w:rsidR="00C35F39" w:rsidRPr="007E1E07">
        <w:rPr>
          <w:rFonts w:asciiTheme="majorHAnsi" w:hAnsiTheme="majorHAnsi" w:cstheme="majorHAnsi"/>
        </w:rPr>
        <w:t xml:space="preserve"> in this section, the paper talks about how much revenue and pro</w:t>
      </w:r>
      <w:r w:rsidR="00E04226" w:rsidRPr="007E1E07">
        <w:rPr>
          <w:rFonts w:asciiTheme="majorHAnsi" w:hAnsiTheme="majorHAnsi" w:cstheme="majorHAnsi"/>
        </w:rPr>
        <w:t>fit Koenigsegg makes in a year. I also wrote about</w:t>
      </w:r>
      <w:r w:rsidR="00C35F39" w:rsidRPr="007E1E07">
        <w:rPr>
          <w:rFonts w:asciiTheme="majorHAnsi" w:hAnsiTheme="majorHAnsi" w:cstheme="majorHAnsi"/>
        </w:rPr>
        <w:t xml:space="preserve"> an interview with the CEO of Koenigsegg, he explains his business plan and why he decided to enter into </w:t>
      </w:r>
      <w:r w:rsidR="00E04226" w:rsidRPr="007E1E07">
        <w:rPr>
          <w:rFonts w:asciiTheme="majorHAnsi" w:hAnsiTheme="majorHAnsi" w:cstheme="majorHAnsi"/>
        </w:rPr>
        <w:t xml:space="preserve">the Hypercar industry. I then discovered that </w:t>
      </w:r>
      <w:r w:rsidR="00C35F39" w:rsidRPr="007E1E07">
        <w:rPr>
          <w:rFonts w:asciiTheme="majorHAnsi" w:hAnsiTheme="majorHAnsi" w:cstheme="majorHAnsi"/>
        </w:rPr>
        <w:t>Koenigsegg is also</w:t>
      </w:r>
      <w:r w:rsidR="00E04226" w:rsidRPr="007E1E07">
        <w:rPr>
          <w:rFonts w:asciiTheme="majorHAnsi" w:hAnsiTheme="majorHAnsi" w:cstheme="majorHAnsi"/>
        </w:rPr>
        <w:t xml:space="preserve"> known as</w:t>
      </w:r>
      <w:r w:rsidR="00C35F39" w:rsidRPr="007E1E07">
        <w:rPr>
          <w:rFonts w:asciiTheme="majorHAnsi" w:hAnsiTheme="majorHAnsi" w:cstheme="majorHAnsi"/>
        </w:rPr>
        <w:t xml:space="preserve"> the “post</w:t>
      </w:r>
      <w:r w:rsidR="00E04226" w:rsidRPr="007E1E07">
        <w:rPr>
          <w:rFonts w:asciiTheme="majorHAnsi" w:hAnsiTheme="majorHAnsi" w:cstheme="majorHAnsi"/>
        </w:rPr>
        <w:t>er boy” in Hypercar innovation. T</w:t>
      </w:r>
      <w:r w:rsidR="00C35F39" w:rsidRPr="007E1E07">
        <w:rPr>
          <w:rFonts w:asciiTheme="majorHAnsi" w:hAnsiTheme="majorHAnsi" w:cstheme="majorHAnsi"/>
        </w:rPr>
        <w:t>hese innovations include carbon fiber and 3</w:t>
      </w:r>
      <w:r w:rsidR="00E04226" w:rsidRPr="007E1E07">
        <w:rPr>
          <w:rFonts w:asciiTheme="majorHAnsi" w:hAnsiTheme="majorHAnsi" w:cstheme="majorHAnsi"/>
        </w:rPr>
        <w:t>D printing in the auto industry; the 3D printing section was very interesting to me because this was something I used to work on in high school. M</w:t>
      </w:r>
      <w:r w:rsidR="00E04226" w:rsidRPr="007E1E07">
        <w:rPr>
          <w:rFonts w:asciiTheme="majorHAnsi" w:hAnsiTheme="majorHAnsi" w:cstheme="majorHAnsi"/>
        </w:rPr>
        <w:t xml:space="preserve">any innovations that take place in the Hypercar industry eventually trickle down into </w:t>
      </w:r>
      <w:r w:rsidR="00E04226" w:rsidRPr="007E1E07">
        <w:rPr>
          <w:rFonts w:asciiTheme="majorHAnsi" w:hAnsiTheme="majorHAnsi" w:cstheme="majorHAnsi"/>
        </w:rPr>
        <w:t>common</w:t>
      </w:r>
      <w:r w:rsidR="00E04226" w:rsidRPr="007E1E07">
        <w:rPr>
          <w:rFonts w:asciiTheme="majorHAnsi" w:hAnsiTheme="majorHAnsi" w:cstheme="majorHAnsi"/>
        </w:rPr>
        <w:t xml:space="preserve"> cars; </w:t>
      </w:r>
      <w:r w:rsidR="00E04226" w:rsidRPr="007E1E07">
        <w:rPr>
          <w:rFonts w:asciiTheme="majorHAnsi" w:hAnsiTheme="majorHAnsi" w:cstheme="majorHAnsi"/>
        </w:rPr>
        <w:t>this also makes</w:t>
      </w:r>
      <w:r w:rsidR="00E04226" w:rsidRPr="007E1E07">
        <w:rPr>
          <w:rFonts w:asciiTheme="majorHAnsi" w:hAnsiTheme="majorHAnsi" w:cstheme="majorHAnsi"/>
        </w:rPr>
        <w:t xml:space="preserve"> </w:t>
      </w:r>
      <w:r w:rsidR="00E04226" w:rsidRPr="007E1E07">
        <w:rPr>
          <w:rFonts w:asciiTheme="majorHAnsi" w:hAnsiTheme="majorHAnsi" w:cstheme="majorHAnsi"/>
        </w:rPr>
        <w:t>the industry</w:t>
      </w:r>
      <w:r w:rsidR="00E04226" w:rsidRPr="007E1E07">
        <w:rPr>
          <w:rFonts w:asciiTheme="majorHAnsi" w:hAnsiTheme="majorHAnsi" w:cstheme="majorHAnsi"/>
        </w:rPr>
        <w:t xml:space="preserve"> important to </w:t>
      </w:r>
      <w:r w:rsidR="00E04226" w:rsidRPr="007E1E07">
        <w:rPr>
          <w:rFonts w:asciiTheme="majorHAnsi" w:hAnsiTheme="majorHAnsi" w:cstheme="majorHAnsi"/>
        </w:rPr>
        <w:t>common manufacturers</w:t>
      </w:r>
      <w:r w:rsidR="00E04226" w:rsidRPr="007E1E07">
        <w:rPr>
          <w:rFonts w:asciiTheme="majorHAnsi" w:hAnsiTheme="majorHAnsi" w:cstheme="majorHAnsi"/>
        </w:rPr>
        <w:t>.</w:t>
      </w:r>
      <w:r w:rsidR="009D1632" w:rsidRPr="007E1E07">
        <w:rPr>
          <w:rFonts w:asciiTheme="majorHAnsi" w:hAnsiTheme="majorHAnsi" w:cstheme="majorHAnsi"/>
        </w:rPr>
        <w:t xml:space="preserve"> </w:t>
      </w:r>
      <w:r w:rsidR="00E04226" w:rsidRPr="007E1E07">
        <w:rPr>
          <w:rFonts w:asciiTheme="majorHAnsi" w:hAnsiTheme="majorHAnsi" w:cstheme="majorHAnsi"/>
        </w:rPr>
        <w:t>I ended t</w:t>
      </w:r>
      <w:r w:rsidR="00C35F39" w:rsidRPr="007E1E07">
        <w:rPr>
          <w:rFonts w:asciiTheme="majorHAnsi" w:hAnsiTheme="majorHAnsi" w:cstheme="majorHAnsi"/>
        </w:rPr>
        <w:t>his essay with categorizing what market structure the Hypercar industry falls under</w:t>
      </w:r>
      <w:r w:rsidR="009D1632" w:rsidRPr="007E1E07">
        <w:rPr>
          <w:rFonts w:asciiTheme="majorHAnsi" w:hAnsiTheme="majorHAnsi" w:cstheme="majorHAnsi"/>
        </w:rPr>
        <w:t xml:space="preserve">. </w:t>
      </w:r>
      <w:r w:rsidR="00DA0853" w:rsidRPr="007E1E07">
        <w:rPr>
          <w:rFonts w:asciiTheme="majorHAnsi" w:hAnsiTheme="majorHAnsi" w:cstheme="majorHAnsi"/>
        </w:rPr>
        <w:t xml:space="preserve">I learned the Hypercar </w:t>
      </w:r>
      <w:r w:rsidR="009D1632" w:rsidRPr="007E1E07">
        <w:rPr>
          <w:rFonts w:asciiTheme="majorHAnsi" w:hAnsiTheme="majorHAnsi" w:cstheme="majorHAnsi"/>
        </w:rPr>
        <w:t xml:space="preserve">industry very much resembles an </w:t>
      </w:r>
      <w:r w:rsidR="009D1632" w:rsidRPr="007E1E07">
        <w:rPr>
          <w:rFonts w:asciiTheme="majorHAnsi" w:hAnsiTheme="majorHAnsi" w:cstheme="majorHAnsi"/>
        </w:rPr>
        <w:lastRenderedPageBreak/>
        <w:t>oligopoly market structure. This is because the manufacturers that create Hypercars are more or less self-sufficient, they all sell the same type of car with slight differences, it does not matter how large in size the company is, and it is very difficult to enter into the Hypercar industry.</w:t>
      </w:r>
      <w:r w:rsidR="007E1E07" w:rsidRPr="007E1E07">
        <w:rPr>
          <w:rFonts w:asciiTheme="majorHAnsi" w:hAnsiTheme="majorHAnsi" w:cstheme="majorHAnsi"/>
        </w:rPr>
        <w:t xml:space="preserve"> </w:t>
      </w:r>
      <w:r w:rsidR="009D1632" w:rsidRPr="007E1E07">
        <w:rPr>
          <w:rFonts w:asciiTheme="majorHAnsi" w:hAnsiTheme="majorHAnsi" w:cstheme="majorHAnsi"/>
        </w:rPr>
        <w:t>T</w:t>
      </w:r>
      <w:r w:rsidR="00DA0853" w:rsidRPr="007E1E07">
        <w:rPr>
          <w:rFonts w:asciiTheme="majorHAnsi" w:hAnsiTheme="majorHAnsi" w:cstheme="majorHAnsi"/>
        </w:rPr>
        <w:t xml:space="preserve">his </w:t>
      </w:r>
      <w:r w:rsidR="009D1632" w:rsidRPr="007E1E07">
        <w:rPr>
          <w:rFonts w:asciiTheme="majorHAnsi" w:hAnsiTheme="majorHAnsi" w:cstheme="majorHAnsi"/>
        </w:rPr>
        <w:t xml:space="preserve">particular section </w:t>
      </w:r>
      <w:r w:rsidR="00DA0853" w:rsidRPr="007E1E07">
        <w:rPr>
          <w:rFonts w:asciiTheme="majorHAnsi" w:hAnsiTheme="majorHAnsi" w:cstheme="majorHAnsi"/>
        </w:rPr>
        <w:t xml:space="preserve">was very interesting to me because I was able to use what I learned in my economics class and relate it to a </w:t>
      </w:r>
      <w:r w:rsidR="007E1E07" w:rsidRPr="007E1E07">
        <w:rPr>
          <w:rFonts w:asciiTheme="majorHAnsi" w:hAnsiTheme="majorHAnsi" w:cstheme="majorHAnsi"/>
        </w:rPr>
        <w:t>real-world</w:t>
      </w:r>
      <w:r w:rsidR="00DA0853" w:rsidRPr="007E1E07">
        <w:rPr>
          <w:rFonts w:asciiTheme="majorHAnsi" w:hAnsiTheme="majorHAnsi" w:cstheme="majorHAnsi"/>
        </w:rPr>
        <w:t xml:space="preserve"> company.</w:t>
      </w:r>
    </w:p>
    <w:p w14:paraId="1431F8ED" w14:textId="3842D4D0" w:rsidR="00DA0853" w:rsidRPr="007E1E07" w:rsidRDefault="00DA0853" w:rsidP="007E1E07">
      <w:pPr>
        <w:rPr>
          <w:rFonts w:asciiTheme="majorHAnsi" w:hAnsiTheme="majorHAnsi" w:cstheme="majorHAnsi"/>
        </w:rPr>
      </w:pPr>
      <w:bookmarkStart w:id="0" w:name="_GoBack"/>
      <w:bookmarkEnd w:id="0"/>
    </w:p>
    <w:sectPr w:rsidR="00DA0853" w:rsidRPr="007E1E07" w:rsidSect="002E3516">
      <w:head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F9958" w14:textId="77777777" w:rsidR="00E96A09" w:rsidRDefault="00E96A09">
      <w:pPr>
        <w:spacing w:line="240" w:lineRule="auto"/>
      </w:pPr>
      <w:r>
        <w:separator/>
      </w:r>
    </w:p>
    <w:p w14:paraId="4F1AA507" w14:textId="77777777" w:rsidR="00E96A09" w:rsidRDefault="00E96A09"/>
  </w:endnote>
  <w:endnote w:type="continuationSeparator" w:id="0">
    <w:p w14:paraId="613F6553" w14:textId="77777777" w:rsidR="00E96A09" w:rsidRDefault="00E96A09">
      <w:pPr>
        <w:spacing w:line="240" w:lineRule="auto"/>
      </w:pPr>
      <w:r>
        <w:continuationSeparator/>
      </w:r>
    </w:p>
    <w:p w14:paraId="581F0E79" w14:textId="77777777" w:rsidR="00E96A09" w:rsidRDefault="00E96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6F958" w14:textId="77777777" w:rsidR="00E96A09" w:rsidRDefault="00E96A09">
      <w:pPr>
        <w:spacing w:line="240" w:lineRule="auto"/>
      </w:pPr>
      <w:r>
        <w:separator/>
      </w:r>
    </w:p>
    <w:p w14:paraId="6FE86AE0" w14:textId="77777777" w:rsidR="00E96A09" w:rsidRDefault="00E96A09"/>
  </w:footnote>
  <w:footnote w:type="continuationSeparator" w:id="0">
    <w:p w14:paraId="6B45E97C" w14:textId="77777777" w:rsidR="00E96A09" w:rsidRDefault="00E96A09">
      <w:pPr>
        <w:spacing w:line="240" w:lineRule="auto"/>
      </w:pPr>
      <w:r>
        <w:continuationSeparator/>
      </w:r>
    </w:p>
    <w:p w14:paraId="741B17B4" w14:textId="77777777" w:rsidR="00E96A09" w:rsidRDefault="00E96A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FCC" w14:textId="56E17E75" w:rsidR="00F83F65" w:rsidRDefault="007E1E07">
    <w:pPr>
      <w:pStyle w:val="Header"/>
    </w:pPr>
    <w:sdt>
      <w:sdtPr>
        <w:rPr>
          <w:rStyle w:val="Strong"/>
        </w:rPr>
        <w:alias w:val="Running head"/>
        <w:tag w:val=""/>
        <w:id w:val="12739865"/>
        <w:placeholder>
          <w:docPart w:val="BD7C382B49E645BAB5B4730AF7E8E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65A47">
          <w:rPr>
            <w:rStyle w:val="Strong"/>
          </w:rPr>
          <w:t>Conspicuous Consumption</w:t>
        </w:r>
      </w:sdtContent>
    </w:sdt>
    <w:r w:rsidR="00F83F65">
      <w:rPr>
        <w:rStyle w:val="Strong"/>
      </w:rPr>
      <w:ptab w:relativeTo="margin" w:alignment="right" w:leader="none"/>
    </w:r>
    <w:r w:rsidR="00F83F65">
      <w:rPr>
        <w:rStyle w:val="Strong"/>
      </w:rPr>
      <w:fldChar w:fldCharType="begin"/>
    </w:r>
    <w:r w:rsidR="00F83F65">
      <w:rPr>
        <w:rStyle w:val="Strong"/>
      </w:rPr>
      <w:instrText xml:space="preserve"> PAGE   \* MERGEFORMAT </w:instrText>
    </w:r>
    <w:r w:rsidR="00F83F65">
      <w:rPr>
        <w:rStyle w:val="Strong"/>
      </w:rPr>
      <w:fldChar w:fldCharType="separate"/>
    </w:r>
    <w:r>
      <w:rPr>
        <w:rStyle w:val="Strong"/>
        <w:noProof/>
      </w:rPr>
      <w:t>2</w:t>
    </w:r>
    <w:r w:rsidR="00F83F65">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45C7E"/>
    <w:multiLevelType w:val="hybridMultilevel"/>
    <w:tmpl w:val="E600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D438A3"/>
    <w:multiLevelType w:val="hybridMultilevel"/>
    <w:tmpl w:val="7BE8DC58"/>
    <w:lvl w:ilvl="0" w:tplc="3532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C90AB0"/>
    <w:multiLevelType w:val="hybridMultilevel"/>
    <w:tmpl w:val="6590B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DE04AD"/>
    <w:multiLevelType w:val="hybridMultilevel"/>
    <w:tmpl w:val="55A0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87916"/>
    <w:multiLevelType w:val="hybridMultilevel"/>
    <w:tmpl w:val="DE620D88"/>
    <w:lvl w:ilvl="0" w:tplc="6EBC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1"/>
  </w:num>
  <w:num w:numId="15">
    <w:abstractNumId w:val="15"/>
  </w:num>
  <w:num w:numId="16">
    <w:abstractNumId w:val="12"/>
  </w:num>
  <w:num w:numId="17">
    <w:abstractNumId w:val="18"/>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ttachedTemplate r:id="rId1"/>
  <w:defaultTabStop w:val="720"/>
  <w:drawingGridHorizontalSpacing w:val="120"/>
  <w:displayHorizontalDrawingGridEvery w:val="2"/>
  <w:displayVerticalDrawingGridEvery w:val="2"/>
  <w:characterSpacingControl w:val="doNotCompress"/>
  <w:hdrShapeDefaults>
    <o:shapedefaults v:ext="edit" spidmax="1228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7F"/>
    <w:rsid w:val="0000255B"/>
    <w:rsid w:val="000072B0"/>
    <w:rsid w:val="00021D8F"/>
    <w:rsid w:val="00026D70"/>
    <w:rsid w:val="00027492"/>
    <w:rsid w:val="0003190B"/>
    <w:rsid w:val="00031D27"/>
    <w:rsid w:val="0004549D"/>
    <w:rsid w:val="00045B0B"/>
    <w:rsid w:val="00054D87"/>
    <w:rsid w:val="00062ACF"/>
    <w:rsid w:val="00065209"/>
    <w:rsid w:val="00066E03"/>
    <w:rsid w:val="00070679"/>
    <w:rsid w:val="00072ACB"/>
    <w:rsid w:val="0007329F"/>
    <w:rsid w:val="000749B1"/>
    <w:rsid w:val="000836B2"/>
    <w:rsid w:val="00084DAB"/>
    <w:rsid w:val="000875E2"/>
    <w:rsid w:val="00092316"/>
    <w:rsid w:val="0009475E"/>
    <w:rsid w:val="000957F5"/>
    <w:rsid w:val="000969DB"/>
    <w:rsid w:val="000A0977"/>
    <w:rsid w:val="000A0EF2"/>
    <w:rsid w:val="000A336B"/>
    <w:rsid w:val="000A7FCB"/>
    <w:rsid w:val="000C2A4D"/>
    <w:rsid w:val="000D3F41"/>
    <w:rsid w:val="000D4826"/>
    <w:rsid w:val="000D4E97"/>
    <w:rsid w:val="000D7A77"/>
    <w:rsid w:val="000E291E"/>
    <w:rsid w:val="000F1795"/>
    <w:rsid w:val="000F2386"/>
    <w:rsid w:val="0010228D"/>
    <w:rsid w:val="00105445"/>
    <w:rsid w:val="00107D77"/>
    <w:rsid w:val="00114E9B"/>
    <w:rsid w:val="00115204"/>
    <w:rsid w:val="001207B5"/>
    <w:rsid w:val="00120A6A"/>
    <w:rsid w:val="0013347C"/>
    <w:rsid w:val="001334FC"/>
    <w:rsid w:val="00135F59"/>
    <w:rsid w:val="001371C5"/>
    <w:rsid w:val="00145609"/>
    <w:rsid w:val="001474A2"/>
    <w:rsid w:val="00150022"/>
    <w:rsid w:val="00150CF2"/>
    <w:rsid w:val="001607DE"/>
    <w:rsid w:val="00163E05"/>
    <w:rsid w:val="0016578E"/>
    <w:rsid w:val="00166901"/>
    <w:rsid w:val="001804DC"/>
    <w:rsid w:val="00181172"/>
    <w:rsid w:val="00195C1A"/>
    <w:rsid w:val="001A209E"/>
    <w:rsid w:val="001A3E9B"/>
    <w:rsid w:val="001A4A50"/>
    <w:rsid w:val="001B063A"/>
    <w:rsid w:val="001B58E8"/>
    <w:rsid w:val="001B5E82"/>
    <w:rsid w:val="001C0D1A"/>
    <w:rsid w:val="001C7E33"/>
    <w:rsid w:val="001D0D61"/>
    <w:rsid w:val="001D3A47"/>
    <w:rsid w:val="001D5EA7"/>
    <w:rsid w:val="001E3B6C"/>
    <w:rsid w:val="001E42A4"/>
    <w:rsid w:val="001E470A"/>
    <w:rsid w:val="001E4AC0"/>
    <w:rsid w:val="001E7CB9"/>
    <w:rsid w:val="001F6AAC"/>
    <w:rsid w:val="001F7E03"/>
    <w:rsid w:val="00203DB7"/>
    <w:rsid w:val="0020444C"/>
    <w:rsid w:val="00205FA3"/>
    <w:rsid w:val="002077AF"/>
    <w:rsid w:val="002110FF"/>
    <w:rsid w:val="00211AEB"/>
    <w:rsid w:val="00221079"/>
    <w:rsid w:val="00230D88"/>
    <w:rsid w:val="002354AC"/>
    <w:rsid w:val="00242500"/>
    <w:rsid w:val="002440E3"/>
    <w:rsid w:val="002448C3"/>
    <w:rsid w:val="00252249"/>
    <w:rsid w:val="002538D2"/>
    <w:rsid w:val="00253E8C"/>
    <w:rsid w:val="00256270"/>
    <w:rsid w:val="00261D09"/>
    <w:rsid w:val="00266183"/>
    <w:rsid w:val="002661BA"/>
    <w:rsid w:val="0026665F"/>
    <w:rsid w:val="00271BB1"/>
    <w:rsid w:val="00273C11"/>
    <w:rsid w:val="002751AD"/>
    <w:rsid w:val="0028783E"/>
    <w:rsid w:val="00290033"/>
    <w:rsid w:val="0029248B"/>
    <w:rsid w:val="0029474F"/>
    <w:rsid w:val="00294F8F"/>
    <w:rsid w:val="002A06B4"/>
    <w:rsid w:val="002A167A"/>
    <w:rsid w:val="002A4559"/>
    <w:rsid w:val="002A58E4"/>
    <w:rsid w:val="002A5D6B"/>
    <w:rsid w:val="002A5E09"/>
    <w:rsid w:val="002A638A"/>
    <w:rsid w:val="002B0EBA"/>
    <w:rsid w:val="002B1531"/>
    <w:rsid w:val="002B2608"/>
    <w:rsid w:val="002B575F"/>
    <w:rsid w:val="002C17AC"/>
    <w:rsid w:val="002D0DA1"/>
    <w:rsid w:val="002D5F9B"/>
    <w:rsid w:val="002E323D"/>
    <w:rsid w:val="002E3516"/>
    <w:rsid w:val="002E3810"/>
    <w:rsid w:val="002E4311"/>
    <w:rsid w:val="002E5FC7"/>
    <w:rsid w:val="002E6A02"/>
    <w:rsid w:val="002F0A8C"/>
    <w:rsid w:val="002F2B09"/>
    <w:rsid w:val="002F2D1D"/>
    <w:rsid w:val="002F570C"/>
    <w:rsid w:val="00302630"/>
    <w:rsid w:val="00304D65"/>
    <w:rsid w:val="003106BE"/>
    <w:rsid w:val="0032049E"/>
    <w:rsid w:val="00330D16"/>
    <w:rsid w:val="003348E5"/>
    <w:rsid w:val="00341CE0"/>
    <w:rsid w:val="00343843"/>
    <w:rsid w:val="003468EB"/>
    <w:rsid w:val="003531CF"/>
    <w:rsid w:val="00355426"/>
    <w:rsid w:val="00355DCA"/>
    <w:rsid w:val="00356DC6"/>
    <w:rsid w:val="003578DB"/>
    <w:rsid w:val="00363816"/>
    <w:rsid w:val="00363F05"/>
    <w:rsid w:val="003679D9"/>
    <w:rsid w:val="00367A2C"/>
    <w:rsid w:val="003736BF"/>
    <w:rsid w:val="00380EB5"/>
    <w:rsid w:val="003936C7"/>
    <w:rsid w:val="0039538A"/>
    <w:rsid w:val="00397B71"/>
    <w:rsid w:val="003A1D79"/>
    <w:rsid w:val="003A2803"/>
    <w:rsid w:val="003A3A31"/>
    <w:rsid w:val="003A571E"/>
    <w:rsid w:val="003A609C"/>
    <w:rsid w:val="003A60F9"/>
    <w:rsid w:val="003A7FA9"/>
    <w:rsid w:val="003B17D8"/>
    <w:rsid w:val="003B6EF0"/>
    <w:rsid w:val="003B7232"/>
    <w:rsid w:val="003C005A"/>
    <w:rsid w:val="003C24DD"/>
    <w:rsid w:val="003C3909"/>
    <w:rsid w:val="003C4D7B"/>
    <w:rsid w:val="003D3B27"/>
    <w:rsid w:val="003D3DB8"/>
    <w:rsid w:val="003D5803"/>
    <w:rsid w:val="003D718A"/>
    <w:rsid w:val="003E158E"/>
    <w:rsid w:val="003E472A"/>
    <w:rsid w:val="003E4779"/>
    <w:rsid w:val="003F0251"/>
    <w:rsid w:val="003F1B31"/>
    <w:rsid w:val="003F5467"/>
    <w:rsid w:val="003F582A"/>
    <w:rsid w:val="0040186E"/>
    <w:rsid w:val="00406B2B"/>
    <w:rsid w:val="00412F77"/>
    <w:rsid w:val="00413632"/>
    <w:rsid w:val="0041475D"/>
    <w:rsid w:val="00415CFB"/>
    <w:rsid w:val="00416399"/>
    <w:rsid w:val="00421EFC"/>
    <w:rsid w:val="00423F55"/>
    <w:rsid w:val="004315BF"/>
    <w:rsid w:val="0043236C"/>
    <w:rsid w:val="004337F4"/>
    <w:rsid w:val="004422C3"/>
    <w:rsid w:val="004440C9"/>
    <w:rsid w:val="00444A89"/>
    <w:rsid w:val="00444FDC"/>
    <w:rsid w:val="00452566"/>
    <w:rsid w:val="00452EE2"/>
    <w:rsid w:val="004607F4"/>
    <w:rsid w:val="004647B0"/>
    <w:rsid w:val="00471510"/>
    <w:rsid w:val="00471D13"/>
    <w:rsid w:val="00480186"/>
    <w:rsid w:val="00482BFD"/>
    <w:rsid w:val="00483304"/>
    <w:rsid w:val="00483893"/>
    <w:rsid w:val="0048444E"/>
    <w:rsid w:val="004A0005"/>
    <w:rsid w:val="004A632F"/>
    <w:rsid w:val="004B44AE"/>
    <w:rsid w:val="004B61DC"/>
    <w:rsid w:val="004C09F1"/>
    <w:rsid w:val="004C49D0"/>
    <w:rsid w:val="004C5C3A"/>
    <w:rsid w:val="004D07E7"/>
    <w:rsid w:val="004D2C0B"/>
    <w:rsid w:val="004D65A5"/>
    <w:rsid w:val="004E1847"/>
    <w:rsid w:val="004E351B"/>
    <w:rsid w:val="004E37B3"/>
    <w:rsid w:val="004E3F87"/>
    <w:rsid w:val="004E59DB"/>
    <w:rsid w:val="004E72EC"/>
    <w:rsid w:val="004E7402"/>
    <w:rsid w:val="004F5C89"/>
    <w:rsid w:val="004F6DAA"/>
    <w:rsid w:val="00511D8D"/>
    <w:rsid w:val="00516004"/>
    <w:rsid w:val="005166E7"/>
    <w:rsid w:val="00516705"/>
    <w:rsid w:val="00516ACA"/>
    <w:rsid w:val="005213DF"/>
    <w:rsid w:val="00522CB8"/>
    <w:rsid w:val="005311A6"/>
    <w:rsid w:val="005319BD"/>
    <w:rsid w:val="005416D0"/>
    <w:rsid w:val="00542704"/>
    <w:rsid w:val="00551A02"/>
    <w:rsid w:val="005534FA"/>
    <w:rsid w:val="0056119E"/>
    <w:rsid w:val="005646FA"/>
    <w:rsid w:val="00564806"/>
    <w:rsid w:val="00570F91"/>
    <w:rsid w:val="00572A8E"/>
    <w:rsid w:val="00573828"/>
    <w:rsid w:val="005767EE"/>
    <w:rsid w:val="005870CB"/>
    <w:rsid w:val="005879CE"/>
    <w:rsid w:val="005A2DBF"/>
    <w:rsid w:val="005A2E6B"/>
    <w:rsid w:val="005A3620"/>
    <w:rsid w:val="005A614A"/>
    <w:rsid w:val="005B269A"/>
    <w:rsid w:val="005B5246"/>
    <w:rsid w:val="005C7E14"/>
    <w:rsid w:val="005D3A03"/>
    <w:rsid w:val="005D4A54"/>
    <w:rsid w:val="005D51C2"/>
    <w:rsid w:val="005D5D05"/>
    <w:rsid w:val="005E4DD0"/>
    <w:rsid w:val="005E7423"/>
    <w:rsid w:val="005F070D"/>
    <w:rsid w:val="005F1CCD"/>
    <w:rsid w:val="005F5318"/>
    <w:rsid w:val="00601F68"/>
    <w:rsid w:val="006033D3"/>
    <w:rsid w:val="00606D4B"/>
    <w:rsid w:val="00621A09"/>
    <w:rsid w:val="00622E4F"/>
    <w:rsid w:val="006271AC"/>
    <w:rsid w:val="0062746D"/>
    <w:rsid w:val="00631264"/>
    <w:rsid w:val="006418A6"/>
    <w:rsid w:val="0064191C"/>
    <w:rsid w:val="00642B85"/>
    <w:rsid w:val="00647793"/>
    <w:rsid w:val="00647B98"/>
    <w:rsid w:val="00650F07"/>
    <w:rsid w:val="00651F00"/>
    <w:rsid w:val="00656BA7"/>
    <w:rsid w:val="00662102"/>
    <w:rsid w:val="00666995"/>
    <w:rsid w:val="00671697"/>
    <w:rsid w:val="0067359E"/>
    <w:rsid w:val="006743E8"/>
    <w:rsid w:val="00674C56"/>
    <w:rsid w:val="0067799C"/>
    <w:rsid w:val="00682E55"/>
    <w:rsid w:val="00684BF8"/>
    <w:rsid w:val="006863A2"/>
    <w:rsid w:val="0069773E"/>
    <w:rsid w:val="00697AC0"/>
    <w:rsid w:val="006A232A"/>
    <w:rsid w:val="006A4789"/>
    <w:rsid w:val="006B0274"/>
    <w:rsid w:val="006B1D52"/>
    <w:rsid w:val="006B37C8"/>
    <w:rsid w:val="006B3D34"/>
    <w:rsid w:val="006C14DA"/>
    <w:rsid w:val="006C5E30"/>
    <w:rsid w:val="006D46D8"/>
    <w:rsid w:val="006E7DDD"/>
    <w:rsid w:val="006F6E9A"/>
    <w:rsid w:val="00704CAF"/>
    <w:rsid w:val="00706E08"/>
    <w:rsid w:val="00707550"/>
    <w:rsid w:val="00711F56"/>
    <w:rsid w:val="0071322F"/>
    <w:rsid w:val="007159D0"/>
    <w:rsid w:val="0071695C"/>
    <w:rsid w:val="00716BAE"/>
    <w:rsid w:val="00720F2D"/>
    <w:rsid w:val="007313D7"/>
    <w:rsid w:val="0073163E"/>
    <w:rsid w:val="00733DB7"/>
    <w:rsid w:val="00734D03"/>
    <w:rsid w:val="00741E8D"/>
    <w:rsid w:val="007430A5"/>
    <w:rsid w:val="00745CE1"/>
    <w:rsid w:val="00761CEF"/>
    <w:rsid w:val="00764C87"/>
    <w:rsid w:val="0077403E"/>
    <w:rsid w:val="00776ABE"/>
    <w:rsid w:val="00780098"/>
    <w:rsid w:val="00780146"/>
    <w:rsid w:val="00784280"/>
    <w:rsid w:val="00785C72"/>
    <w:rsid w:val="007866D4"/>
    <w:rsid w:val="00790258"/>
    <w:rsid w:val="00793453"/>
    <w:rsid w:val="00797E73"/>
    <w:rsid w:val="007A4251"/>
    <w:rsid w:val="007B0C37"/>
    <w:rsid w:val="007B642F"/>
    <w:rsid w:val="007B726C"/>
    <w:rsid w:val="007B7F0D"/>
    <w:rsid w:val="007C1AA4"/>
    <w:rsid w:val="007C7309"/>
    <w:rsid w:val="007D4CC7"/>
    <w:rsid w:val="007E1E07"/>
    <w:rsid w:val="007F581D"/>
    <w:rsid w:val="007F619C"/>
    <w:rsid w:val="007F7838"/>
    <w:rsid w:val="007F7AAB"/>
    <w:rsid w:val="008002C0"/>
    <w:rsid w:val="008043AF"/>
    <w:rsid w:val="00805860"/>
    <w:rsid w:val="008062FA"/>
    <w:rsid w:val="00806B3E"/>
    <w:rsid w:val="00814A76"/>
    <w:rsid w:val="00815069"/>
    <w:rsid w:val="00820ED2"/>
    <w:rsid w:val="00824213"/>
    <w:rsid w:val="00827864"/>
    <w:rsid w:val="00841496"/>
    <w:rsid w:val="00844663"/>
    <w:rsid w:val="0085277D"/>
    <w:rsid w:val="00852D25"/>
    <w:rsid w:val="00866941"/>
    <w:rsid w:val="008715E9"/>
    <w:rsid w:val="00871839"/>
    <w:rsid w:val="00881902"/>
    <w:rsid w:val="008879B1"/>
    <w:rsid w:val="00895307"/>
    <w:rsid w:val="008A373C"/>
    <w:rsid w:val="008A37E0"/>
    <w:rsid w:val="008A40DA"/>
    <w:rsid w:val="008A7245"/>
    <w:rsid w:val="008B2390"/>
    <w:rsid w:val="008B3BE9"/>
    <w:rsid w:val="008C31C6"/>
    <w:rsid w:val="008C33FB"/>
    <w:rsid w:val="008C378C"/>
    <w:rsid w:val="008C5323"/>
    <w:rsid w:val="008D1C3B"/>
    <w:rsid w:val="008E03CD"/>
    <w:rsid w:val="008E6073"/>
    <w:rsid w:val="008E6C65"/>
    <w:rsid w:val="008E7CA7"/>
    <w:rsid w:val="008F2171"/>
    <w:rsid w:val="008F3DB3"/>
    <w:rsid w:val="00907C75"/>
    <w:rsid w:val="00907D40"/>
    <w:rsid w:val="009102B0"/>
    <w:rsid w:val="009143A1"/>
    <w:rsid w:val="00915998"/>
    <w:rsid w:val="00915A8C"/>
    <w:rsid w:val="00920AB4"/>
    <w:rsid w:val="009240BE"/>
    <w:rsid w:val="009256F2"/>
    <w:rsid w:val="0093072C"/>
    <w:rsid w:val="009319DC"/>
    <w:rsid w:val="00934B2B"/>
    <w:rsid w:val="00934EE8"/>
    <w:rsid w:val="00947EB2"/>
    <w:rsid w:val="00952424"/>
    <w:rsid w:val="00953CC8"/>
    <w:rsid w:val="00960229"/>
    <w:rsid w:val="009624EA"/>
    <w:rsid w:val="00966652"/>
    <w:rsid w:val="00971B6A"/>
    <w:rsid w:val="00972B52"/>
    <w:rsid w:val="00991B1D"/>
    <w:rsid w:val="009945DF"/>
    <w:rsid w:val="00994846"/>
    <w:rsid w:val="009951A8"/>
    <w:rsid w:val="009A6A3B"/>
    <w:rsid w:val="009B70B0"/>
    <w:rsid w:val="009C3E26"/>
    <w:rsid w:val="009D1632"/>
    <w:rsid w:val="009D5C53"/>
    <w:rsid w:val="009D7828"/>
    <w:rsid w:val="009D7DD0"/>
    <w:rsid w:val="009E4C2B"/>
    <w:rsid w:val="009F3A0C"/>
    <w:rsid w:val="009F4798"/>
    <w:rsid w:val="00A073FF"/>
    <w:rsid w:val="00A07DB0"/>
    <w:rsid w:val="00A132FD"/>
    <w:rsid w:val="00A136C3"/>
    <w:rsid w:val="00A22412"/>
    <w:rsid w:val="00A33532"/>
    <w:rsid w:val="00A41FCB"/>
    <w:rsid w:val="00A45159"/>
    <w:rsid w:val="00A45639"/>
    <w:rsid w:val="00A5714A"/>
    <w:rsid w:val="00A5756F"/>
    <w:rsid w:val="00A64498"/>
    <w:rsid w:val="00A65A47"/>
    <w:rsid w:val="00A722DD"/>
    <w:rsid w:val="00A7486C"/>
    <w:rsid w:val="00A81E9D"/>
    <w:rsid w:val="00A85F4B"/>
    <w:rsid w:val="00A86EC1"/>
    <w:rsid w:val="00A905B2"/>
    <w:rsid w:val="00A96577"/>
    <w:rsid w:val="00AA2227"/>
    <w:rsid w:val="00AB02DC"/>
    <w:rsid w:val="00AB57D4"/>
    <w:rsid w:val="00AB6F0F"/>
    <w:rsid w:val="00AD19B0"/>
    <w:rsid w:val="00AD4502"/>
    <w:rsid w:val="00AD77DA"/>
    <w:rsid w:val="00AE2422"/>
    <w:rsid w:val="00AE5AB0"/>
    <w:rsid w:val="00AF0166"/>
    <w:rsid w:val="00AF2A05"/>
    <w:rsid w:val="00B0148B"/>
    <w:rsid w:val="00B03DDA"/>
    <w:rsid w:val="00B05DE5"/>
    <w:rsid w:val="00B112BF"/>
    <w:rsid w:val="00B11E17"/>
    <w:rsid w:val="00B1207F"/>
    <w:rsid w:val="00B149E8"/>
    <w:rsid w:val="00B14E6D"/>
    <w:rsid w:val="00B22FD7"/>
    <w:rsid w:val="00B3060F"/>
    <w:rsid w:val="00B376FF"/>
    <w:rsid w:val="00B37F6F"/>
    <w:rsid w:val="00B405D5"/>
    <w:rsid w:val="00B508A9"/>
    <w:rsid w:val="00B52BA4"/>
    <w:rsid w:val="00B53E8F"/>
    <w:rsid w:val="00B53F38"/>
    <w:rsid w:val="00B61825"/>
    <w:rsid w:val="00B648CC"/>
    <w:rsid w:val="00B64EB1"/>
    <w:rsid w:val="00B7460D"/>
    <w:rsid w:val="00B778E6"/>
    <w:rsid w:val="00B82012"/>
    <w:rsid w:val="00B823AA"/>
    <w:rsid w:val="00B828E2"/>
    <w:rsid w:val="00BA30EA"/>
    <w:rsid w:val="00BA3D27"/>
    <w:rsid w:val="00BA45DB"/>
    <w:rsid w:val="00BB0DBC"/>
    <w:rsid w:val="00BB1DF9"/>
    <w:rsid w:val="00BB4766"/>
    <w:rsid w:val="00BB5224"/>
    <w:rsid w:val="00BC0C55"/>
    <w:rsid w:val="00BC36D3"/>
    <w:rsid w:val="00BC4D04"/>
    <w:rsid w:val="00BD6373"/>
    <w:rsid w:val="00BD693E"/>
    <w:rsid w:val="00BE1744"/>
    <w:rsid w:val="00BE6728"/>
    <w:rsid w:val="00BF2FB3"/>
    <w:rsid w:val="00BF4184"/>
    <w:rsid w:val="00C0601E"/>
    <w:rsid w:val="00C064DD"/>
    <w:rsid w:val="00C118ED"/>
    <w:rsid w:val="00C20B13"/>
    <w:rsid w:val="00C243E1"/>
    <w:rsid w:val="00C3017C"/>
    <w:rsid w:val="00C31D30"/>
    <w:rsid w:val="00C353CD"/>
    <w:rsid w:val="00C35F39"/>
    <w:rsid w:val="00C3767B"/>
    <w:rsid w:val="00C37FD2"/>
    <w:rsid w:val="00C45271"/>
    <w:rsid w:val="00C47CCE"/>
    <w:rsid w:val="00C51BE6"/>
    <w:rsid w:val="00C53747"/>
    <w:rsid w:val="00C53F41"/>
    <w:rsid w:val="00C54922"/>
    <w:rsid w:val="00C549A7"/>
    <w:rsid w:val="00C6068E"/>
    <w:rsid w:val="00C607FC"/>
    <w:rsid w:val="00C6602E"/>
    <w:rsid w:val="00C66998"/>
    <w:rsid w:val="00C67ABB"/>
    <w:rsid w:val="00C82422"/>
    <w:rsid w:val="00C90067"/>
    <w:rsid w:val="00CA30A5"/>
    <w:rsid w:val="00CA4B2E"/>
    <w:rsid w:val="00CB721C"/>
    <w:rsid w:val="00CD6780"/>
    <w:rsid w:val="00CD6E39"/>
    <w:rsid w:val="00CE570F"/>
    <w:rsid w:val="00CF45E2"/>
    <w:rsid w:val="00CF460B"/>
    <w:rsid w:val="00CF521B"/>
    <w:rsid w:val="00CF6D9D"/>
    <w:rsid w:val="00CF6E91"/>
    <w:rsid w:val="00D011DD"/>
    <w:rsid w:val="00D0450D"/>
    <w:rsid w:val="00D1004C"/>
    <w:rsid w:val="00D13D2B"/>
    <w:rsid w:val="00D158CB"/>
    <w:rsid w:val="00D24686"/>
    <w:rsid w:val="00D27319"/>
    <w:rsid w:val="00D31D54"/>
    <w:rsid w:val="00D41618"/>
    <w:rsid w:val="00D438ED"/>
    <w:rsid w:val="00D4675C"/>
    <w:rsid w:val="00D47A68"/>
    <w:rsid w:val="00D51BA7"/>
    <w:rsid w:val="00D53BBC"/>
    <w:rsid w:val="00D5574E"/>
    <w:rsid w:val="00D560BE"/>
    <w:rsid w:val="00D60F97"/>
    <w:rsid w:val="00D63D47"/>
    <w:rsid w:val="00D64C6A"/>
    <w:rsid w:val="00D65D74"/>
    <w:rsid w:val="00D7368D"/>
    <w:rsid w:val="00D74A6C"/>
    <w:rsid w:val="00D761C2"/>
    <w:rsid w:val="00D85B68"/>
    <w:rsid w:val="00D937D3"/>
    <w:rsid w:val="00D97A42"/>
    <w:rsid w:val="00DA0853"/>
    <w:rsid w:val="00DA1341"/>
    <w:rsid w:val="00DA7B98"/>
    <w:rsid w:val="00DB0128"/>
    <w:rsid w:val="00DB3FA7"/>
    <w:rsid w:val="00DC161B"/>
    <w:rsid w:val="00DC5A0A"/>
    <w:rsid w:val="00DC5AF5"/>
    <w:rsid w:val="00DD3236"/>
    <w:rsid w:val="00DD38BC"/>
    <w:rsid w:val="00DE1B18"/>
    <w:rsid w:val="00DE6908"/>
    <w:rsid w:val="00DE6CD4"/>
    <w:rsid w:val="00DF2BA3"/>
    <w:rsid w:val="00DF3DA6"/>
    <w:rsid w:val="00DF4A87"/>
    <w:rsid w:val="00E00BC6"/>
    <w:rsid w:val="00E035B8"/>
    <w:rsid w:val="00E04226"/>
    <w:rsid w:val="00E1245F"/>
    <w:rsid w:val="00E174A5"/>
    <w:rsid w:val="00E204AF"/>
    <w:rsid w:val="00E23E49"/>
    <w:rsid w:val="00E26EBD"/>
    <w:rsid w:val="00E335DA"/>
    <w:rsid w:val="00E4026A"/>
    <w:rsid w:val="00E40D4B"/>
    <w:rsid w:val="00E41296"/>
    <w:rsid w:val="00E43755"/>
    <w:rsid w:val="00E45154"/>
    <w:rsid w:val="00E6004D"/>
    <w:rsid w:val="00E60753"/>
    <w:rsid w:val="00E61E2C"/>
    <w:rsid w:val="00E622A1"/>
    <w:rsid w:val="00E64B2C"/>
    <w:rsid w:val="00E729D1"/>
    <w:rsid w:val="00E77904"/>
    <w:rsid w:val="00E81076"/>
    <w:rsid w:val="00E81978"/>
    <w:rsid w:val="00E91B92"/>
    <w:rsid w:val="00E9465A"/>
    <w:rsid w:val="00E96A09"/>
    <w:rsid w:val="00EA00FB"/>
    <w:rsid w:val="00EA2A3E"/>
    <w:rsid w:val="00EA6011"/>
    <w:rsid w:val="00EB0EB8"/>
    <w:rsid w:val="00EB358E"/>
    <w:rsid w:val="00EB55FD"/>
    <w:rsid w:val="00EB6D0A"/>
    <w:rsid w:val="00EB7992"/>
    <w:rsid w:val="00EC1C37"/>
    <w:rsid w:val="00EC2200"/>
    <w:rsid w:val="00EC37AA"/>
    <w:rsid w:val="00ED1E5E"/>
    <w:rsid w:val="00ED34FB"/>
    <w:rsid w:val="00EE06AE"/>
    <w:rsid w:val="00EE18CC"/>
    <w:rsid w:val="00EE3C93"/>
    <w:rsid w:val="00EF0049"/>
    <w:rsid w:val="00EF1DA5"/>
    <w:rsid w:val="00EF519C"/>
    <w:rsid w:val="00EF62C0"/>
    <w:rsid w:val="00F03714"/>
    <w:rsid w:val="00F066BA"/>
    <w:rsid w:val="00F10068"/>
    <w:rsid w:val="00F11F03"/>
    <w:rsid w:val="00F15388"/>
    <w:rsid w:val="00F21326"/>
    <w:rsid w:val="00F24212"/>
    <w:rsid w:val="00F25D0B"/>
    <w:rsid w:val="00F34DB7"/>
    <w:rsid w:val="00F3626E"/>
    <w:rsid w:val="00F379B7"/>
    <w:rsid w:val="00F43C3D"/>
    <w:rsid w:val="00F45B92"/>
    <w:rsid w:val="00F50874"/>
    <w:rsid w:val="00F525FA"/>
    <w:rsid w:val="00F52D06"/>
    <w:rsid w:val="00F548BB"/>
    <w:rsid w:val="00F54BFB"/>
    <w:rsid w:val="00F572CE"/>
    <w:rsid w:val="00F574F6"/>
    <w:rsid w:val="00F62D7B"/>
    <w:rsid w:val="00F633B7"/>
    <w:rsid w:val="00F6632A"/>
    <w:rsid w:val="00F762AB"/>
    <w:rsid w:val="00F80909"/>
    <w:rsid w:val="00F81A26"/>
    <w:rsid w:val="00F8372D"/>
    <w:rsid w:val="00F83F65"/>
    <w:rsid w:val="00F85879"/>
    <w:rsid w:val="00F858C5"/>
    <w:rsid w:val="00F92E49"/>
    <w:rsid w:val="00FA18B5"/>
    <w:rsid w:val="00FB279F"/>
    <w:rsid w:val="00FB2F30"/>
    <w:rsid w:val="00FC12C0"/>
    <w:rsid w:val="00FC4792"/>
    <w:rsid w:val="00FC502E"/>
    <w:rsid w:val="00FD09BE"/>
    <w:rsid w:val="00FD57FA"/>
    <w:rsid w:val="00FD6001"/>
    <w:rsid w:val="00FF1E94"/>
    <w:rsid w:val="00FF2002"/>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56D8AD"/>
  <w15:chartTrackingRefBased/>
  <w15:docId w15:val="{0063922A-5AC3-4687-A8A8-4E0627D6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A28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863917">
      <w:bodyDiv w:val="1"/>
      <w:marLeft w:val="0"/>
      <w:marRight w:val="0"/>
      <w:marTop w:val="0"/>
      <w:marBottom w:val="0"/>
      <w:divBdr>
        <w:top w:val="none" w:sz="0" w:space="0" w:color="auto"/>
        <w:left w:val="none" w:sz="0" w:space="0" w:color="auto"/>
        <w:bottom w:val="none" w:sz="0" w:space="0" w:color="auto"/>
        <w:right w:val="none" w:sz="0" w:space="0" w:color="auto"/>
      </w:divBdr>
      <w:divsChild>
        <w:div w:id="2073962604">
          <w:marLeft w:val="0"/>
          <w:marRight w:val="0"/>
          <w:marTop w:val="0"/>
          <w:marBottom w:val="0"/>
          <w:divBdr>
            <w:top w:val="none" w:sz="0" w:space="0" w:color="auto"/>
            <w:left w:val="none" w:sz="0" w:space="0" w:color="auto"/>
            <w:bottom w:val="none" w:sz="0" w:space="0" w:color="auto"/>
            <w:right w:val="none" w:sz="0" w:space="0" w:color="auto"/>
          </w:divBdr>
          <w:divsChild>
            <w:div w:id="1561210396">
              <w:marLeft w:val="0"/>
              <w:marRight w:val="0"/>
              <w:marTop w:val="0"/>
              <w:marBottom w:val="0"/>
              <w:divBdr>
                <w:top w:val="none" w:sz="0" w:space="0" w:color="auto"/>
                <w:left w:val="none" w:sz="0" w:space="0" w:color="auto"/>
                <w:bottom w:val="none" w:sz="0" w:space="0" w:color="auto"/>
                <w:right w:val="none" w:sz="0" w:space="0" w:color="auto"/>
              </w:divBdr>
            </w:div>
          </w:divsChild>
        </w:div>
        <w:div w:id="149140926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3805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889201">
      <w:bodyDiv w:val="1"/>
      <w:marLeft w:val="0"/>
      <w:marRight w:val="0"/>
      <w:marTop w:val="0"/>
      <w:marBottom w:val="0"/>
      <w:divBdr>
        <w:top w:val="none" w:sz="0" w:space="0" w:color="auto"/>
        <w:left w:val="none" w:sz="0" w:space="0" w:color="auto"/>
        <w:bottom w:val="none" w:sz="0" w:space="0" w:color="auto"/>
        <w:right w:val="none" w:sz="0" w:space="0" w:color="auto"/>
      </w:divBdr>
    </w:div>
    <w:div w:id="835150428">
      <w:bodyDiv w:val="1"/>
      <w:marLeft w:val="0"/>
      <w:marRight w:val="0"/>
      <w:marTop w:val="0"/>
      <w:marBottom w:val="0"/>
      <w:divBdr>
        <w:top w:val="none" w:sz="0" w:space="0" w:color="auto"/>
        <w:left w:val="none" w:sz="0" w:space="0" w:color="auto"/>
        <w:bottom w:val="none" w:sz="0" w:space="0" w:color="auto"/>
        <w:right w:val="none" w:sz="0" w:space="0" w:color="auto"/>
      </w:divBdr>
    </w:div>
    <w:div w:id="866406550">
      <w:bodyDiv w:val="1"/>
      <w:marLeft w:val="0"/>
      <w:marRight w:val="0"/>
      <w:marTop w:val="0"/>
      <w:marBottom w:val="0"/>
      <w:divBdr>
        <w:top w:val="none" w:sz="0" w:space="0" w:color="auto"/>
        <w:left w:val="none" w:sz="0" w:space="0" w:color="auto"/>
        <w:bottom w:val="none" w:sz="0" w:space="0" w:color="auto"/>
        <w:right w:val="none" w:sz="0" w:space="0" w:color="auto"/>
      </w:divBdr>
    </w:div>
    <w:div w:id="10042367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4718680">
      <w:bodyDiv w:val="1"/>
      <w:marLeft w:val="0"/>
      <w:marRight w:val="0"/>
      <w:marTop w:val="0"/>
      <w:marBottom w:val="0"/>
      <w:divBdr>
        <w:top w:val="none" w:sz="0" w:space="0" w:color="auto"/>
        <w:left w:val="none" w:sz="0" w:space="0" w:color="auto"/>
        <w:bottom w:val="none" w:sz="0" w:space="0" w:color="auto"/>
        <w:right w:val="none" w:sz="0" w:space="0" w:color="auto"/>
      </w:divBdr>
    </w:div>
    <w:div w:id="11792707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0104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78976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79088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49895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478545">
      <w:bodyDiv w:val="1"/>
      <w:marLeft w:val="0"/>
      <w:marRight w:val="0"/>
      <w:marTop w:val="0"/>
      <w:marBottom w:val="0"/>
      <w:divBdr>
        <w:top w:val="none" w:sz="0" w:space="0" w:color="auto"/>
        <w:left w:val="none" w:sz="0" w:space="0" w:color="auto"/>
        <w:bottom w:val="none" w:sz="0" w:space="0" w:color="auto"/>
        <w:right w:val="none" w:sz="0" w:space="0" w:color="auto"/>
      </w:divBdr>
    </w:div>
    <w:div w:id="1602759190">
      <w:bodyDiv w:val="1"/>
      <w:marLeft w:val="0"/>
      <w:marRight w:val="0"/>
      <w:marTop w:val="0"/>
      <w:marBottom w:val="0"/>
      <w:divBdr>
        <w:top w:val="none" w:sz="0" w:space="0" w:color="auto"/>
        <w:left w:val="none" w:sz="0" w:space="0" w:color="auto"/>
        <w:bottom w:val="none" w:sz="0" w:space="0" w:color="auto"/>
        <w:right w:val="none" w:sz="0" w:space="0" w:color="auto"/>
      </w:divBdr>
    </w:div>
    <w:div w:id="1608005298">
      <w:bodyDiv w:val="1"/>
      <w:marLeft w:val="0"/>
      <w:marRight w:val="0"/>
      <w:marTop w:val="0"/>
      <w:marBottom w:val="0"/>
      <w:divBdr>
        <w:top w:val="none" w:sz="0" w:space="0" w:color="auto"/>
        <w:left w:val="none" w:sz="0" w:space="0" w:color="auto"/>
        <w:bottom w:val="none" w:sz="0" w:space="0" w:color="auto"/>
        <w:right w:val="none" w:sz="0" w:space="0" w:color="auto"/>
      </w:divBdr>
    </w:div>
    <w:div w:id="1627588398">
      <w:bodyDiv w:val="1"/>
      <w:marLeft w:val="0"/>
      <w:marRight w:val="0"/>
      <w:marTop w:val="0"/>
      <w:marBottom w:val="0"/>
      <w:divBdr>
        <w:top w:val="none" w:sz="0" w:space="0" w:color="auto"/>
        <w:left w:val="none" w:sz="0" w:space="0" w:color="auto"/>
        <w:bottom w:val="none" w:sz="0" w:space="0" w:color="auto"/>
        <w:right w:val="none" w:sz="0" w:space="0" w:color="auto"/>
      </w:divBdr>
    </w:div>
    <w:div w:id="167734594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65994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1633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7055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71141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7C382B49E645BAB5B4730AF7E8EEE2"/>
        <w:category>
          <w:name w:val="General"/>
          <w:gallery w:val="placeholder"/>
        </w:category>
        <w:types>
          <w:type w:val="bbPlcHdr"/>
        </w:types>
        <w:behaviors>
          <w:behavior w:val="content"/>
        </w:behaviors>
        <w:guid w:val="{A6F710A6-F028-44C8-B447-5F2DFE57DD84}"/>
      </w:docPartPr>
      <w:docPartBody>
        <w:p w:rsidR="00D478FD" w:rsidRDefault="00D478FD">
          <w:pPr>
            <w:pStyle w:val="BD7C382B49E645BAB5B4730AF7E8EEE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FD"/>
    <w:rsid w:val="001231B8"/>
    <w:rsid w:val="003F7775"/>
    <w:rsid w:val="00454BCD"/>
    <w:rsid w:val="007A1E7A"/>
    <w:rsid w:val="00B24951"/>
    <w:rsid w:val="00CE49BE"/>
    <w:rsid w:val="00D478FD"/>
    <w:rsid w:val="00E3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9463A9D7941DCB00A67538C250A87">
    <w:name w:val="D1D9463A9D7941DCB00A67538C250A87"/>
  </w:style>
  <w:style w:type="paragraph" w:customStyle="1" w:styleId="E2161B72C76D48EA9AB07A62B7E73A1C">
    <w:name w:val="E2161B72C76D48EA9AB07A62B7E73A1C"/>
  </w:style>
  <w:style w:type="paragraph" w:customStyle="1" w:styleId="DB1D1757F8EF49BF9CD1745A29E72EA1">
    <w:name w:val="DB1D1757F8EF49BF9CD1745A29E72EA1"/>
  </w:style>
  <w:style w:type="paragraph" w:customStyle="1" w:styleId="BDD988753E164E829E4D794A9C2C01D5">
    <w:name w:val="BDD988753E164E829E4D794A9C2C01D5"/>
  </w:style>
  <w:style w:type="paragraph" w:customStyle="1" w:styleId="060732E7CECE4372980183B9C56D4C68">
    <w:name w:val="060732E7CECE4372980183B9C56D4C68"/>
  </w:style>
  <w:style w:type="paragraph" w:customStyle="1" w:styleId="D9CA675678E14F1A82960CDC323B7724">
    <w:name w:val="D9CA675678E14F1A82960CDC323B7724"/>
  </w:style>
  <w:style w:type="character" w:styleId="Emphasis">
    <w:name w:val="Emphasis"/>
    <w:basedOn w:val="DefaultParagraphFont"/>
    <w:uiPriority w:val="4"/>
    <w:unhideWhenUsed/>
    <w:qFormat/>
    <w:rPr>
      <w:i/>
      <w:iCs/>
    </w:rPr>
  </w:style>
  <w:style w:type="paragraph" w:customStyle="1" w:styleId="110B45526E024CE49984D6513346A905">
    <w:name w:val="110B45526E024CE49984D6513346A905"/>
  </w:style>
  <w:style w:type="paragraph" w:customStyle="1" w:styleId="49BC7E5A125448DDAB8AC38D6423EEFF">
    <w:name w:val="49BC7E5A125448DDAB8AC38D6423EEFF"/>
  </w:style>
  <w:style w:type="paragraph" w:customStyle="1" w:styleId="CCB8FD5FB1244100B74DE081319AFBC8">
    <w:name w:val="CCB8FD5FB1244100B74DE081319AFBC8"/>
  </w:style>
  <w:style w:type="paragraph" w:customStyle="1" w:styleId="9196350615854762BD911D36359E31C4">
    <w:name w:val="9196350615854762BD911D36359E31C4"/>
  </w:style>
  <w:style w:type="paragraph" w:customStyle="1" w:styleId="583409A97BCB41E693AB8F14A8645EB6">
    <w:name w:val="583409A97BCB41E693AB8F14A8645EB6"/>
  </w:style>
  <w:style w:type="paragraph" w:customStyle="1" w:styleId="F25C717442B343A6978F2A7C1E622E6A">
    <w:name w:val="F25C717442B343A6978F2A7C1E622E6A"/>
  </w:style>
  <w:style w:type="paragraph" w:customStyle="1" w:styleId="CA181EF3F0354DC5860EB2AFBCF4990A">
    <w:name w:val="CA181EF3F0354DC5860EB2AFBCF4990A"/>
  </w:style>
  <w:style w:type="paragraph" w:customStyle="1" w:styleId="C85CF55F677A4D6295990D4EC17E8F02">
    <w:name w:val="C85CF55F677A4D6295990D4EC17E8F02"/>
  </w:style>
  <w:style w:type="paragraph" w:customStyle="1" w:styleId="905215A511CB4892A2B7F0CFB8A37043">
    <w:name w:val="905215A511CB4892A2B7F0CFB8A37043"/>
  </w:style>
  <w:style w:type="paragraph" w:customStyle="1" w:styleId="D0C60B842896411ABD73C9F19731F939">
    <w:name w:val="D0C60B842896411ABD73C9F19731F939"/>
  </w:style>
  <w:style w:type="paragraph" w:customStyle="1" w:styleId="5FF1EF22532C4156A8B8DA6C63B32F31">
    <w:name w:val="5FF1EF22532C4156A8B8DA6C63B32F31"/>
  </w:style>
  <w:style w:type="paragraph" w:customStyle="1" w:styleId="248BCB5AE5E44CCFAFCDFA18716A1C1D">
    <w:name w:val="248BCB5AE5E44CCFAFCDFA18716A1C1D"/>
  </w:style>
  <w:style w:type="paragraph" w:customStyle="1" w:styleId="8415EEE348E34495B3EB6D723CD43F32">
    <w:name w:val="8415EEE348E34495B3EB6D723CD43F32"/>
  </w:style>
  <w:style w:type="paragraph" w:customStyle="1" w:styleId="014046DD96D14858A1442E2EB6FB4D4B">
    <w:name w:val="014046DD96D14858A1442E2EB6FB4D4B"/>
  </w:style>
  <w:style w:type="paragraph" w:customStyle="1" w:styleId="AC47EE8B9AEC4F6AB2886B1DA988BC9C">
    <w:name w:val="AC47EE8B9AEC4F6AB2886B1DA988BC9C"/>
  </w:style>
  <w:style w:type="paragraph" w:customStyle="1" w:styleId="D2BCD4079F6242688C9D2CFF09670B77">
    <w:name w:val="D2BCD4079F6242688C9D2CFF09670B77"/>
  </w:style>
  <w:style w:type="paragraph" w:customStyle="1" w:styleId="DED576E3000740419330E832D1306DF2">
    <w:name w:val="DED576E3000740419330E832D1306DF2"/>
  </w:style>
  <w:style w:type="paragraph" w:customStyle="1" w:styleId="1193B42BC5AA4B11856F399EE43D9F8B">
    <w:name w:val="1193B42BC5AA4B11856F399EE43D9F8B"/>
  </w:style>
  <w:style w:type="paragraph" w:customStyle="1" w:styleId="423CAB75A055459AB349CE98ED4FC993">
    <w:name w:val="423CAB75A055459AB349CE98ED4FC993"/>
  </w:style>
  <w:style w:type="paragraph" w:customStyle="1" w:styleId="BC85C31344B04D9F84516487BBF3A850">
    <w:name w:val="BC85C31344B04D9F84516487BBF3A850"/>
  </w:style>
  <w:style w:type="paragraph" w:customStyle="1" w:styleId="72B4435B41FF4BB6987CF01ADB8FB185">
    <w:name w:val="72B4435B41FF4BB6987CF01ADB8FB185"/>
  </w:style>
  <w:style w:type="paragraph" w:customStyle="1" w:styleId="46F07D3F501A4817B15EE2213A92CD3D">
    <w:name w:val="46F07D3F501A4817B15EE2213A92CD3D"/>
  </w:style>
  <w:style w:type="paragraph" w:customStyle="1" w:styleId="25182104270449AABF3F4EA5E4CBA2B4">
    <w:name w:val="25182104270449AABF3F4EA5E4CBA2B4"/>
  </w:style>
  <w:style w:type="paragraph" w:customStyle="1" w:styleId="E9D68480C51B4D878D27C2B466DD7822">
    <w:name w:val="E9D68480C51B4D878D27C2B466DD7822"/>
  </w:style>
  <w:style w:type="paragraph" w:customStyle="1" w:styleId="80BDDC5296334E3299B4EDDF4769BAFD">
    <w:name w:val="80BDDC5296334E3299B4EDDF4769BAFD"/>
  </w:style>
  <w:style w:type="paragraph" w:customStyle="1" w:styleId="4BA32C36DAB54A61AED63E89F833CACD">
    <w:name w:val="4BA32C36DAB54A61AED63E89F833CACD"/>
  </w:style>
  <w:style w:type="paragraph" w:customStyle="1" w:styleId="A39D5A1CF3E64A7BAE1D331B6272E473">
    <w:name w:val="A39D5A1CF3E64A7BAE1D331B6272E473"/>
  </w:style>
  <w:style w:type="paragraph" w:customStyle="1" w:styleId="D14CB47FDABB418B8E3B608211B45669">
    <w:name w:val="D14CB47FDABB418B8E3B608211B45669"/>
  </w:style>
  <w:style w:type="paragraph" w:customStyle="1" w:styleId="10AA715BE8FB48BF876B1B8538AB480F">
    <w:name w:val="10AA715BE8FB48BF876B1B8538AB480F"/>
  </w:style>
  <w:style w:type="paragraph" w:customStyle="1" w:styleId="981F0C273C594D83B18C0AF28BF00F23">
    <w:name w:val="981F0C273C594D83B18C0AF28BF00F23"/>
  </w:style>
  <w:style w:type="paragraph" w:customStyle="1" w:styleId="CD7974D6EB1640998A238CE5116D9273">
    <w:name w:val="CD7974D6EB1640998A238CE5116D9273"/>
  </w:style>
  <w:style w:type="paragraph" w:customStyle="1" w:styleId="1ED9B4EE9052463E807A5670C49DB4BF">
    <w:name w:val="1ED9B4EE9052463E807A5670C49DB4BF"/>
  </w:style>
  <w:style w:type="paragraph" w:customStyle="1" w:styleId="48E7805BBA65436BA21BFCFC62B6B0F4">
    <w:name w:val="48E7805BBA65436BA21BFCFC62B6B0F4"/>
  </w:style>
  <w:style w:type="paragraph" w:customStyle="1" w:styleId="AAF2408234F24E219DE14A256AD1E7FD">
    <w:name w:val="AAF2408234F24E219DE14A256AD1E7FD"/>
  </w:style>
  <w:style w:type="paragraph" w:customStyle="1" w:styleId="2C6A0A92572C47D2B041B2FE26ABC87D">
    <w:name w:val="2C6A0A92572C47D2B041B2FE26ABC87D"/>
  </w:style>
  <w:style w:type="paragraph" w:customStyle="1" w:styleId="DF3F0BCFFA0743C09D539231A430EE3D">
    <w:name w:val="DF3F0BCFFA0743C09D539231A430EE3D"/>
  </w:style>
  <w:style w:type="paragraph" w:customStyle="1" w:styleId="546AEF81F17749A5923A1E241B603EF9">
    <w:name w:val="546AEF81F17749A5923A1E241B603EF9"/>
  </w:style>
  <w:style w:type="paragraph" w:customStyle="1" w:styleId="7E8977A3CCF444D497A02D87C8E3422F">
    <w:name w:val="7E8977A3CCF444D497A02D87C8E3422F"/>
  </w:style>
  <w:style w:type="paragraph" w:customStyle="1" w:styleId="8C72BEAB837144178F202AA516ADE5A8">
    <w:name w:val="8C72BEAB837144178F202AA516ADE5A8"/>
  </w:style>
  <w:style w:type="paragraph" w:customStyle="1" w:styleId="50FDC9D381034D6AB202841EDA38D1C1">
    <w:name w:val="50FDC9D381034D6AB202841EDA38D1C1"/>
  </w:style>
  <w:style w:type="paragraph" w:customStyle="1" w:styleId="3B4E0687C81B41E7ADF7C305CC13BAF5">
    <w:name w:val="3B4E0687C81B41E7ADF7C305CC13BAF5"/>
  </w:style>
  <w:style w:type="paragraph" w:customStyle="1" w:styleId="CEFBF128166B463792A69C640E282EB6">
    <w:name w:val="CEFBF128166B463792A69C640E282EB6"/>
  </w:style>
  <w:style w:type="paragraph" w:customStyle="1" w:styleId="F5BF88AA9E434E35B462B084DCF5715F">
    <w:name w:val="F5BF88AA9E434E35B462B084DCF5715F"/>
  </w:style>
  <w:style w:type="paragraph" w:customStyle="1" w:styleId="A51B2381487F4AED9B6BBFBFF5AEA399">
    <w:name w:val="A51B2381487F4AED9B6BBFBFF5AEA399"/>
  </w:style>
  <w:style w:type="paragraph" w:customStyle="1" w:styleId="9DE5C01350ED49E4AEACFD85B19DC4DD">
    <w:name w:val="9DE5C01350ED49E4AEACFD85B19DC4DD"/>
  </w:style>
  <w:style w:type="paragraph" w:customStyle="1" w:styleId="78C727D4D5C64436B100B5B38749A485">
    <w:name w:val="78C727D4D5C64436B100B5B38749A485"/>
  </w:style>
  <w:style w:type="paragraph" w:customStyle="1" w:styleId="A9094DFAFD0A4C04B978A4A03351A865">
    <w:name w:val="A9094DFAFD0A4C04B978A4A03351A865"/>
  </w:style>
  <w:style w:type="paragraph" w:customStyle="1" w:styleId="23F93A389B31462FBB6525DAB0C13144">
    <w:name w:val="23F93A389B31462FBB6525DAB0C13144"/>
  </w:style>
  <w:style w:type="paragraph" w:customStyle="1" w:styleId="CA09E48F13C8486EA071B6DAC5214FCC">
    <w:name w:val="CA09E48F13C8486EA071B6DAC5214FCC"/>
  </w:style>
  <w:style w:type="paragraph" w:customStyle="1" w:styleId="669DE829AECB4729982E7E32C2175275">
    <w:name w:val="669DE829AECB4729982E7E32C2175275"/>
  </w:style>
  <w:style w:type="paragraph" w:customStyle="1" w:styleId="2AAA46ECD3BA446A96D4A3E19E85DD7C">
    <w:name w:val="2AAA46ECD3BA446A96D4A3E19E85DD7C"/>
  </w:style>
  <w:style w:type="paragraph" w:customStyle="1" w:styleId="DF19D1C4E2B44BCE8520E38860C48727">
    <w:name w:val="DF19D1C4E2B44BCE8520E38860C48727"/>
  </w:style>
  <w:style w:type="paragraph" w:customStyle="1" w:styleId="8456302739AA47C48FC5791D009BE8FC">
    <w:name w:val="8456302739AA47C48FC5791D009BE8FC"/>
  </w:style>
  <w:style w:type="paragraph" w:customStyle="1" w:styleId="B02DA2C06604425284B36FDAC9B53068">
    <w:name w:val="B02DA2C06604425284B36FDAC9B53068"/>
  </w:style>
  <w:style w:type="paragraph" w:customStyle="1" w:styleId="EF3C788CDE8C4B4D8DE31EFD0EB67E75">
    <w:name w:val="EF3C788CDE8C4B4D8DE31EFD0EB67E75"/>
  </w:style>
  <w:style w:type="paragraph" w:customStyle="1" w:styleId="BD7C382B49E645BAB5B4730AF7E8EEE2">
    <w:name w:val="BD7C382B49E645BAB5B4730AF7E8EEE2"/>
  </w:style>
  <w:style w:type="paragraph" w:customStyle="1" w:styleId="5A93CD51DBB8496B943950FCC471C977">
    <w:name w:val="5A93CD51DBB8496B943950FCC471C977"/>
  </w:style>
  <w:style w:type="paragraph" w:customStyle="1" w:styleId="ACDEB113D86B7048A84BFFBA17130A0F">
    <w:name w:val="ACDEB113D86B7048A84BFFBA17130A0F"/>
    <w:rsid w:val="001231B8"/>
    <w:pPr>
      <w:spacing w:after="0" w:line="240" w:lineRule="auto"/>
    </w:pPr>
    <w:rPr>
      <w:sz w:val="24"/>
      <w:szCs w:val="24"/>
    </w:rPr>
  </w:style>
  <w:style w:type="paragraph" w:customStyle="1" w:styleId="B4D2F12EF53744FCAE67F299C4E9ED10">
    <w:name w:val="B4D2F12EF53744FCAE67F299C4E9ED10"/>
    <w:rsid w:val="00CE49BE"/>
  </w:style>
  <w:style w:type="paragraph" w:customStyle="1" w:styleId="94754905FF68479C8BF28ECD0A558C5E">
    <w:name w:val="94754905FF68479C8BF28ECD0A558C5E"/>
    <w:rsid w:val="00E36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Conspicuous Consumption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85828-150E-480E-BCEE-BABEF301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66</TotalTime>
  <Pages>2</Pages>
  <Words>384</Words>
  <Characters>1929</Characters>
  <Application>Microsoft Office Word</Application>
  <DocSecurity>0</DocSecurity>
  <Lines>40</Lines>
  <Paragraphs>12</Paragraphs>
  <ScaleCrop>false</ScaleCrop>
  <HeadingPairs>
    <vt:vector size="2" baseType="variant">
      <vt:variant>
        <vt:lpstr>Title</vt:lpstr>
      </vt:variant>
      <vt:variant>
        <vt:i4>1</vt:i4>
      </vt:variant>
    </vt:vector>
  </HeadingPairs>
  <TitlesOfParts>
    <vt:vector size="1" baseType="lpstr">
      <vt:lpstr>Conspicuous Consumption</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Conspicuous Consumption</dc:title>
  <dc:subject/>
  <dc:creator>George Pappas</dc:creator>
  <cp:keywords/>
  <dc:description/>
  <cp:lastModifiedBy>George Pappas</cp:lastModifiedBy>
  <cp:revision>12</cp:revision>
  <cp:lastPrinted>2017-04-04T03:43:00Z</cp:lastPrinted>
  <dcterms:created xsi:type="dcterms:W3CDTF">2017-05-01T08:10:00Z</dcterms:created>
  <dcterms:modified xsi:type="dcterms:W3CDTF">2017-05-07T00:08:00Z</dcterms:modified>
</cp:coreProperties>
</file>